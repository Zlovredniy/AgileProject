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0D5" w:rsidRPr="00224D61" w:rsidRDefault="00761C04" w:rsidP="00761C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24D61">
        <w:rPr>
          <w:rFonts w:ascii="Times New Roman" w:hAnsi="Times New Roman" w:cs="Times New Roman"/>
          <w:b/>
          <w:sz w:val="28"/>
          <w:szCs w:val="24"/>
        </w:rPr>
        <w:t>Подведение итогов</w:t>
      </w:r>
    </w:p>
    <w:p w:rsidR="00366001" w:rsidRPr="00FD1311" w:rsidRDefault="00366001" w:rsidP="00761C0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1311">
        <w:rPr>
          <w:rFonts w:ascii="Times New Roman" w:hAnsi="Times New Roman" w:cs="Times New Roman"/>
          <w:b/>
          <w:sz w:val="28"/>
          <w:szCs w:val="24"/>
        </w:rPr>
        <w:t>Производительность труда</w:t>
      </w:r>
    </w:p>
    <w:p w:rsidR="00761C04" w:rsidRPr="00616BC2" w:rsidRDefault="00761C04" w:rsidP="00761C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BC2">
        <w:rPr>
          <w:rFonts w:ascii="Times New Roman" w:hAnsi="Times New Roman" w:cs="Times New Roman"/>
          <w:b/>
          <w:sz w:val="24"/>
          <w:szCs w:val="24"/>
        </w:rPr>
        <w:t>Процент завершенных задач</w:t>
      </w:r>
    </w:p>
    <w:p w:rsidR="00761C04" w:rsidRPr="00616BC2" w:rsidRDefault="00761C04" w:rsidP="00761C0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Процент завершенных задач=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5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Pr="00616BC2">
        <w:rPr>
          <w:rFonts w:ascii="Times New Roman" w:eastAsiaTheme="minorEastAsia" w:hAnsi="Times New Roman" w:cs="Times New Roman"/>
          <w:sz w:val="24"/>
          <w:szCs w:val="24"/>
        </w:rPr>
        <w:t xml:space="preserve">* 100% = </w:t>
      </w:r>
      <w:r w:rsidRPr="00616BC2">
        <w:rPr>
          <w:rFonts w:ascii="Times New Roman" w:eastAsiaTheme="minorEastAsia" w:hAnsi="Times New Roman" w:cs="Times New Roman"/>
          <w:sz w:val="24"/>
          <w:szCs w:val="24"/>
          <w:lang w:val="en-US"/>
        </w:rPr>
        <w:t>83,3%</w:t>
      </w:r>
    </w:p>
    <w:p w:rsidR="00761C04" w:rsidRPr="00616BC2" w:rsidRDefault="00761C04" w:rsidP="00761C04">
      <w:pPr>
        <w:pStyle w:val="a3"/>
        <w:rPr>
          <w:rFonts w:ascii="Times New Roman" w:hAnsi="Times New Roman" w:cs="Times New Roman"/>
          <w:sz w:val="24"/>
          <w:szCs w:val="24"/>
        </w:rPr>
      </w:pPr>
      <w:r w:rsidRPr="00616BC2">
        <w:rPr>
          <w:rFonts w:ascii="Times New Roman" w:hAnsi="Times New Roman" w:cs="Times New Roman"/>
          <w:sz w:val="24"/>
          <w:szCs w:val="24"/>
        </w:rPr>
        <w:t xml:space="preserve">задач </w:t>
      </w:r>
    </w:p>
    <w:p w:rsidR="00761C04" w:rsidRPr="00616BC2" w:rsidRDefault="00761C04" w:rsidP="00761C0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1C04" w:rsidRPr="00616BC2" w:rsidRDefault="00761C04" w:rsidP="00761C04">
      <w:pPr>
        <w:pStyle w:val="a3"/>
        <w:rPr>
          <w:rFonts w:ascii="Times New Roman" w:hAnsi="Times New Roman" w:cs="Times New Roman"/>
          <w:sz w:val="24"/>
          <w:szCs w:val="24"/>
        </w:rPr>
      </w:pPr>
      <w:r w:rsidRPr="00616BC2">
        <w:rPr>
          <w:rFonts w:ascii="Times New Roman" w:hAnsi="Times New Roman" w:cs="Times New Roman"/>
          <w:sz w:val="24"/>
          <w:szCs w:val="24"/>
        </w:rPr>
        <w:t>Доля задач, выполненных за определенный период времени. Позволяет оценить прогресс разработки и выявить задачи, требующие дополнительного внимания</w:t>
      </w:r>
    </w:p>
    <w:p w:rsidR="000265E1" w:rsidRPr="00616BC2" w:rsidRDefault="000265E1" w:rsidP="000265E1">
      <w:pPr>
        <w:pStyle w:val="a3"/>
        <w:ind w:left="-142" w:firstLine="862"/>
        <w:rPr>
          <w:rFonts w:ascii="Times New Roman" w:hAnsi="Times New Roman" w:cs="Times New Roman"/>
          <w:sz w:val="24"/>
          <w:szCs w:val="24"/>
        </w:rPr>
      </w:pPr>
    </w:p>
    <w:p w:rsidR="000265E1" w:rsidRPr="00616BC2" w:rsidRDefault="000265E1" w:rsidP="000265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6BC2">
        <w:rPr>
          <w:rFonts w:ascii="Times New Roman" w:hAnsi="Times New Roman" w:cs="Times New Roman"/>
          <w:b/>
          <w:sz w:val="24"/>
          <w:szCs w:val="24"/>
        </w:rPr>
        <w:t>Среднее кол-во времени, потраченное на решения ошибок.</w:t>
      </w:r>
    </w:p>
    <w:p w:rsidR="000265E1" w:rsidRPr="00616BC2" w:rsidRDefault="000265E1" w:rsidP="000265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65E1" w:rsidRPr="00616BC2" w:rsidRDefault="000265E1" w:rsidP="000265E1">
      <w:pPr>
        <w:pStyle w:val="a3"/>
        <w:ind w:left="-426" w:firstLine="114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Среднее время решения проблем=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16 </m:t>
            </m:r>
          </m:den>
        </m:f>
      </m:oMath>
      <w:r w:rsidRPr="00616BC2">
        <w:rPr>
          <w:rFonts w:ascii="Times New Roman" w:eastAsiaTheme="minorEastAsia" w:hAnsi="Times New Roman" w:cs="Times New Roman"/>
          <w:sz w:val="24"/>
          <w:szCs w:val="24"/>
        </w:rPr>
        <w:t xml:space="preserve"> = 18,75 мин</w:t>
      </w:r>
    </w:p>
    <w:p w:rsidR="000265E1" w:rsidRPr="00616BC2" w:rsidRDefault="000265E1" w:rsidP="000265E1">
      <w:pPr>
        <w:rPr>
          <w:rFonts w:ascii="Times New Roman" w:hAnsi="Times New Roman" w:cs="Times New Roman"/>
          <w:sz w:val="24"/>
          <w:szCs w:val="24"/>
        </w:rPr>
      </w:pPr>
      <w:r w:rsidRPr="00616BC2">
        <w:rPr>
          <w:rFonts w:ascii="Times New Roman" w:hAnsi="Times New Roman" w:cs="Times New Roman"/>
          <w:sz w:val="24"/>
          <w:szCs w:val="24"/>
        </w:rPr>
        <w:t>Среднее время, необходимое для разрешения проблем или ошибок в продукте после их обнаружения. Позволяет оценить скорость реакции команды и уровень их профессионализма</w:t>
      </w:r>
    </w:p>
    <w:p w:rsidR="00761C04" w:rsidRPr="00616BC2" w:rsidRDefault="00761C04" w:rsidP="00761C04">
      <w:pPr>
        <w:rPr>
          <w:rFonts w:ascii="Times New Roman" w:hAnsi="Times New Roman" w:cs="Times New Roman"/>
          <w:sz w:val="24"/>
          <w:szCs w:val="24"/>
        </w:rPr>
      </w:pPr>
    </w:p>
    <w:p w:rsidR="00366001" w:rsidRPr="00FD1311" w:rsidRDefault="000226A0" w:rsidP="003660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6A0">
        <w:rPr>
          <w:rFonts w:ascii="Times New Roman" w:hAnsi="Times New Roman" w:cs="Times New Roman"/>
          <w:b/>
          <w:sz w:val="28"/>
          <w:szCs w:val="24"/>
        </w:rPr>
        <w:t>Качество</w:t>
      </w:r>
      <w:r w:rsidR="00366001" w:rsidRPr="00FD13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26A0">
        <w:rPr>
          <w:rFonts w:ascii="Times New Roman" w:hAnsi="Times New Roman" w:cs="Times New Roman"/>
          <w:b/>
          <w:sz w:val="28"/>
        </w:rPr>
        <w:t>созданного ПО</w:t>
      </w:r>
    </w:p>
    <w:p w:rsidR="00366001" w:rsidRPr="00616BC2" w:rsidRDefault="00366001" w:rsidP="00366001">
      <w:pPr>
        <w:rPr>
          <w:rFonts w:ascii="Times New Roman" w:hAnsi="Times New Roman" w:cs="Times New Roman"/>
          <w:sz w:val="24"/>
          <w:szCs w:val="24"/>
        </w:rPr>
      </w:pPr>
      <w:r w:rsidRPr="00616BC2">
        <w:rPr>
          <w:rFonts w:ascii="Times New Roman" w:hAnsi="Times New Roman" w:cs="Times New Roman"/>
          <w:sz w:val="24"/>
          <w:szCs w:val="24"/>
        </w:rPr>
        <w:t>1.</w:t>
      </w:r>
      <w:r w:rsidRPr="00616BC2">
        <w:rPr>
          <w:rFonts w:ascii="Times New Roman" w:hAnsi="Times New Roman" w:cs="Times New Roman"/>
          <w:b/>
          <w:sz w:val="24"/>
          <w:szCs w:val="24"/>
        </w:rPr>
        <w:t>Среднее время работы без сбоев</w:t>
      </w:r>
    </w:p>
    <w:p w:rsidR="00366001" w:rsidRPr="00616BC2" w:rsidRDefault="00E561CE" w:rsidP="003660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 всё время работы </w:t>
      </w:r>
      <w:r w:rsidR="00616BC2">
        <w:rPr>
          <w:rFonts w:ascii="Times New Roman" w:eastAsiaTheme="minorEastAsia" w:hAnsi="Times New Roman" w:cs="Times New Roman"/>
          <w:sz w:val="24"/>
          <w:szCs w:val="24"/>
        </w:rPr>
        <w:t>сбоев не было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16B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66001" w:rsidRPr="00616BC2" w:rsidRDefault="00366001" w:rsidP="00366001">
      <w:pPr>
        <w:rPr>
          <w:rFonts w:ascii="Times New Roman" w:hAnsi="Times New Roman" w:cs="Times New Roman"/>
          <w:sz w:val="24"/>
          <w:szCs w:val="24"/>
        </w:rPr>
      </w:pPr>
      <w:r w:rsidRPr="00616BC2">
        <w:rPr>
          <w:rFonts w:ascii="Times New Roman" w:eastAsiaTheme="minorEastAsia" w:hAnsi="Times New Roman" w:cs="Times New Roman"/>
          <w:sz w:val="24"/>
          <w:szCs w:val="24"/>
        </w:rPr>
        <w:t>Среднее время между сбоями программного продукта. Позволяет оценить стабильность и надежность продукта в процессе эксплуатации.</w:t>
      </w:r>
    </w:p>
    <w:p w:rsidR="000E3ACE" w:rsidRPr="00616BC2" w:rsidRDefault="000E3ACE" w:rsidP="00761C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3ACE" w:rsidRPr="00616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D7D94"/>
    <w:multiLevelType w:val="hybridMultilevel"/>
    <w:tmpl w:val="0ADAA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23"/>
    <w:rsid w:val="000226A0"/>
    <w:rsid w:val="000265E1"/>
    <w:rsid w:val="000E3ACE"/>
    <w:rsid w:val="00224D61"/>
    <w:rsid w:val="002A099F"/>
    <w:rsid w:val="00366001"/>
    <w:rsid w:val="00391D23"/>
    <w:rsid w:val="00616BC2"/>
    <w:rsid w:val="00761C04"/>
    <w:rsid w:val="00AF5D73"/>
    <w:rsid w:val="00B660D5"/>
    <w:rsid w:val="00C87246"/>
    <w:rsid w:val="00CC06DC"/>
    <w:rsid w:val="00E561CE"/>
    <w:rsid w:val="00FD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7BC31-2647-47D0-8826-176E707F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31C89A7B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Гетманский Дмитрий</dc:creator>
  <cp:keywords/>
  <dc:description/>
  <cp:lastModifiedBy>Гетманский Дмитрий</cp:lastModifiedBy>
  <cp:revision>9</cp:revision>
  <dcterms:created xsi:type="dcterms:W3CDTF">2024-05-29T03:44:00Z</dcterms:created>
  <dcterms:modified xsi:type="dcterms:W3CDTF">2024-05-29T04:13:00Z</dcterms:modified>
</cp:coreProperties>
</file>