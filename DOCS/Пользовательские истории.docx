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31" w:rsidRPr="004B065A" w:rsidRDefault="004B065A">
      <w:r>
        <w:t>Роли</w:t>
      </w:r>
      <w:r w:rsidRPr="004B065A">
        <w:t>:</w:t>
      </w:r>
    </w:p>
    <w:p w:rsidR="004B065A" w:rsidRDefault="004B065A">
      <w:r>
        <w:t>Пользователь, админист</w:t>
      </w:r>
      <w:r w:rsidR="00E53120">
        <w:t xml:space="preserve">ратор, редактор, аналитик </w:t>
      </w:r>
    </w:p>
    <w:p w:rsidR="004B065A" w:rsidRDefault="004B065A"/>
    <w:p w:rsidR="004B065A" w:rsidRDefault="004B065A">
      <w:pPr>
        <w:rPr>
          <w:lang w:val="en-US"/>
        </w:rPr>
      </w:pPr>
      <w:r>
        <w:t>Пользовательские истории</w:t>
      </w:r>
      <w:r>
        <w:rPr>
          <w:lang w:val="en-US"/>
        </w:rPr>
        <w:t>:</w:t>
      </w:r>
    </w:p>
    <w:p w:rsidR="004B065A" w:rsidRPr="004B065A" w:rsidRDefault="00E53120" w:rsidP="004B065A">
      <w:pPr>
        <w:pStyle w:val="a3"/>
        <w:numPr>
          <w:ilvl w:val="0"/>
          <w:numId w:val="1"/>
        </w:numPr>
      </w:pPr>
      <w:r>
        <w:t>Как аналитик</w:t>
      </w:r>
      <w:r w:rsidR="004B065A">
        <w:t>, хочу получать информации о продажах, чтобы формировать отчеты</w:t>
      </w:r>
    </w:p>
    <w:p w:rsidR="004B065A" w:rsidRDefault="004B065A" w:rsidP="004B065A">
      <w:pPr>
        <w:pStyle w:val="a3"/>
        <w:numPr>
          <w:ilvl w:val="0"/>
          <w:numId w:val="1"/>
        </w:numPr>
      </w:pPr>
      <w:r>
        <w:t>Как администратор, хочу иметь возможность мониторить активность пользователей, чтобы выявлять аномалии и возможные угрозы безопасности.</w:t>
      </w:r>
    </w:p>
    <w:p w:rsidR="004B065A" w:rsidRDefault="004B065A" w:rsidP="004B065A">
      <w:pPr>
        <w:pStyle w:val="a3"/>
        <w:numPr>
          <w:ilvl w:val="0"/>
          <w:numId w:val="1"/>
        </w:numPr>
      </w:pPr>
      <w:r>
        <w:t>Как редактор, хочу иметь возможность добавлять новый контент и редактировать существующий, чтобы пополнять бота новым контентом и удалять неактуальный.</w:t>
      </w:r>
    </w:p>
    <w:p w:rsidR="00E53120" w:rsidRDefault="004B065A" w:rsidP="004B065A">
      <w:pPr>
        <w:pStyle w:val="a3"/>
        <w:numPr>
          <w:ilvl w:val="0"/>
          <w:numId w:val="1"/>
        </w:numPr>
      </w:pPr>
      <w:r>
        <w:t>Как пользов</w:t>
      </w:r>
      <w:r w:rsidR="00E53120">
        <w:t>атель хочу иметь возможность выбирать жанр инструментала</w:t>
      </w:r>
      <w:r>
        <w:t xml:space="preserve">, чтобы </w:t>
      </w:r>
      <w:r w:rsidR="00E53120">
        <w:t>приобрести подходящий.</w:t>
      </w:r>
    </w:p>
    <w:p w:rsidR="00E53120" w:rsidRDefault="00E53120" w:rsidP="004B065A">
      <w:pPr>
        <w:pStyle w:val="a3"/>
        <w:numPr>
          <w:ilvl w:val="0"/>
          <w:numId w:val="1"/>
        </w:numPr>
      </w:pPr>
      <w:r>
        <w:t>Как пользователь хочу иметь возможность прослушивать контент перед покупкой, чтобы быть уверенным в своем выборе.</w:t>
      </w:r>
      <w:bookmarkStart w:id="0" w:name="_GoBack"/>
      <w:bookmarkEnd w:id="0"/>
    </w:p>
    <w:p w:rsidR="004B065A" w:rsidRPr="004B065A" w:rsidRDefault="00E53120" w:rsidP="00E53120">
      <w:pPr>
        <w:pStyle w:val="a3"/>
      </w:pPr>
      <w:r>
        <w:t xml:space="preserve"> </w:t>
      </w:r>
      <w:r w:rsidR="004B065A">
        <w:t xml:space="preserve">  </w:t>
      </w:r>
    </w:p>
    <w:p w:rsidR="00263448" w:rsidRPr="004B065A" w:rsidRDefault="00263448">
      <w:pPr>
        <w:pStyle w:val="a3"/>
      </w:pPr>
    </w:p>
    <w:sectPr w:rsidR="00263448" w:rsidRPr="004B0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C2747"/>
    <w:multiLevelType w:val="hybridMultilevel"/>
    <w:tmpl w:val="2E48D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BF"/>
    <w:rsid w:val="001C6631"/>
    <w:rsid w:val="00263448"/>
    <w:rsid w:val="004B065A"/>
    <w:rsid w:val="0052688E"/>
    <w:rsid w:val="00631E1A"/>
    <w:rsid w:val="00CA4BBF"/>
    <w:rsid w:val="00E5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B28BB-1A46-4A8B-815F-BA2483BB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FEA65072</Template>
  <TotalTime>42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Павлюченко Никита</dc:creator>
  <cp:keywords/>
  <dc:description/>
  <cp:lastModifiedBy>Павлюченко Никита</cp:lastModifiedBy>
  <cp:revision>2</cp:revision>
  <dcterms:created xsi:type="dcterms:W3CDTF">2024-04-03T03:46:00Z</dcterms:created>
  <dcterms:modified xsi:type="dcterms:W3CDTF">2024-04-03T04:28:00Z</dcterms:modified>
</cp:coreProperties>
</file>