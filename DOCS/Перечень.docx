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0E3" w:rsidRDefault="001E20E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Запрет на использование неоднозначных имен переменных и функций. </w:t>
      </w:r>
    </w:p>
    <w:p w:rsidR="001E20E3" w:rsidRDefault="001E20E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Пример: Использование переменной "a" вместо более описательного имени, такого как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total_sales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". </w:t>
      </w:r>
    </w:p>
    <w:p w:rsidR="001E20E3" w:rsidRDefault="001E20E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Запрет 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хардкодинг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константы.</w:t>
      </w:r>
    </w:p>
    <w:p w:rsidR="001E20E3" w:rsidRDefault="001E20E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Пример: Вместо написания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(x == 5)" лучше использовать константу или переменную с понятным именем, например,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(x == MAX_ATTEMPTS)".</w:t>
      </w:r>
    </w:p>
    <w:p w:rsidR="001E20E3" w:rsidRDefault="001E20E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Перечень рекомендаций:</w:t>
      </w:r>
    </w:p>
    <w:p w:rsidR="001E20E3" w:rsidRDefault="001E20E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Рекомендация к использованию комментариев для пояснения сложных участков кода. </w:t>
      </w:r>
    </w:p>
    <w:p w:rsidR="001E20E3" w:rsidRDefault="001E20E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Пример: После блока кода, выполняющего сложные математические операции, добавить комментарий, объясняющий логику.</w:t>
      </w:r>
    </w:p>
    <w:p w:rsidR="001E20E3" w:rsidRDefault="001E20E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Рекомендация к использованию модульного подхода и разделения кода на функции. Пример: Вместо написания всего кода в одной функции, разделить его на несколько функций с определенной задачей каждая. </w:t>
      </w:r>
    </w:p>
    <w:p w:rsidR="001E20E3" w:rsidRDefault="001E20E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Перечень требований: </w:t>
      </w:r>
    </w:p>
    <w:p w:rsidR="001E20E3" w:rsidRDefault="001E20E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Требование к соблюдению стандартов оформления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кода .</w:t>
      </w:r>
      <w:proofErr w:type="gramEnd"/>
    </w:p>
    <w:p w:rsidR="00A82AD8" w:rsidRDefault="001E20E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Пример: Использование отступов в 4 пробела, расположение оп</w:t>
      </w:r>
      <w:r w:rsidR="00A82AD8">
        <w:rPr>
          <w:rFonts w:ascii="Segoe UI" w:hAnsi="Segoe UI" w:cs="Segoe UI"/>
          <w:color w:val="000000"/>
          <w:shd w:val="clear" w:color="auto" w:fill="FFFFFF"/>
        </w:rPr>
        <w:t>ераторов с новой строки.</w:t>
      </w:r>
      <w:bookmarkStart w:id="0" w:name="_GoBack"/>
      <w:bookmarkEnd w:id="0"/>
    </w:p>
    <w:p w:rsidR="00A82AD8" w:rsidRDefault="001E20E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Чек-лист для проверки корректности кода:</w:t>
      </w:r>
    </w:p>
    <w:p w:rsidR="00A82AD8" w:rsidRPr="00A82AD8" w:rsidRDefault="001E20E3" w:rsidP="00A82AD8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A82AD8">
        <w:rPr>
          <w:rFonts w:ascii="Segoe UI" w:hAnsi="Segoe UI" w:cs="Segoe UI"/>
          <w:color w:val="000000"/>
          <w:shd w:val="clear" w:color="auto" w:fill="FFFFFF"/>
        </w:rPr>
        <w:t>Проверить наличие комментариев к сложным участкам кода.</w:t>
      </w:r>
    </w:p>
    <w:p w:rsidR="00A82AD8" w:rsidRPr="00A82AD8" w:rsidRDefault="001E20E3" w:rsidP="00A82AD8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A82AD8">
        <w:rPr>
          <w:rFonts w:ascii="Segoe UI" w:hAnsi="Segoe UI" w:cs="Segoe UI"/>
          <w:color w:val="000000"/>
          <w:shd w:val="clear" w:color="auto" w:fill="FFFFFF"/>
        </w:rPr>
        <w:t xml:space="preserve">Проверить использование понятных имен переменных и функций. Убедиться в отсутствии </w:t>
      </w:r>
      <w:proofErr w:type="spellStart"/>
      <w:r w:rsidRPr="00A82AD8">
        <w:rPr>
          <w:rFonts w:ascii="Segoe UI" w:hAnsi="Segoe UI" w:cs="Segoe UI"/>
          <w:color w:val="000000"/>
          <w:shd w:val="clear" w:color="auto" w:fill="FFFFFF"/>
        </w:rPr>
        <w:t>хардкодинга</w:t>
      </w:r>
      <w:proofErr w:type="spellEnd"/>
      <w:r w:rsidRPr="00A82AD8">
        <w:rPr>
          <w:rFonts w:ascii="Segoe UI" w:hAnsi="Segoe UI" w:cs="Segoe UI"/>
          <w:color w:val="000000"/>
          <w:shd w:val="clear" w:color="auto" w:fill="FFFFFF"/>
        </w:rPr>
        <w:t xml:space="preserve"> констант. </w:t>
      </w:r>
    </w:p>
    <w:p w:rsidR="00A82AD8" w:rsidRPr="00A82AD8" w:rsidRDefault="001E20E3" w:rsidP="00A82AD8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A82AD8">
        <w:rPr>
          <w:rFonts w:ascii="Segoe UI" w:hAnsi="Segoe UI" w:cs="Segoe UI"/>
          <w:color w:val="000000"/>
          <w:shd w:val="clear" w:color="auto" w:fill="FFFFFF"/>
        </w:rPr>
        <w:t>Проверить соответствие стандартам оформления кода.</w:t>
      </w:r>
    </w:p>
    <w:p w:rsidR="00A82AD8" w:rsidRPr="00A82AD8" w:rsidRDefault="001E20E3" w:rsidP="00A82AD8">
      <w:pPr>
        <w:pStyle w:val="a3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 w:rsidRPr="00A82AD8">
        <w:rPr>
          <w:rFonts w:ascii="Segoe UI" w:hAnsi="Segoe UI" w:cs="Segoe UI"/>
          <w:color w:val="000000"/>
          <w:shd w:val="clear" w:color="auto" w:fill="FFFFFF"/>
        </w:rPr>
        <w:t>Проверить разделение кода на модули и функции.</w:t>
      </w:r>
    </w:p>
    <w:p w:rsidR="001E20E3" w:rsidRPr="00A82AD8" w:rsidRDefault="001E20E3" w:rsidP="00A82AD8">
      <w:pPr>
        <w:pStyle w:val="a3"/>
        <w:numPr>
          <w:ilvl w:val="0"/>
          <w:numId w:val="1"/>
        </w:numPr>
        <w:rPr>
          <w:b/>
        </w:rPr>
      </w:pPr>
      <w:r w:rsidRPr="00A82AD8">
        <w:rPr>
          <w:rFonts w:ascii="Segoe UI" w:hAnsi="Segoe UI" w:cs="Segoe UI"/>
          <w:color w:val="000000"/>
          <w:shd w:val="clear" w:color="auto" w:fill="FFFFFF"/>
        </w:rPr>
        <w:t>Проверить код на соответствие функциональным требованиям и спецификациям проекта.</w:t>
      </w:r>
    </w:p>
    <w:sectPr w:rsidR="001E20E3" w:rsidRPr="00A82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B1190"/>
    <w:multiLevelType w:val="hybridMultilevel"/>
    <w:tmpl w:val="C8EEE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2C"/>
    <w:rsid w:val="000C3E2C"/>
    <w:rsid w:val="001C6631"/>
    <w:rsid w:val="001E20E3"/>
    <w:rsid w:val="00A8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9412B-CE7B-43DD-86DF-B056941F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B7EC311C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Павлюченко Никита</dc:creator>
  <cp:keywords/>
  <dc:description/>
  <cp:lastModifiedBy>Павлюченко Никита</cp:lastModifiedBy>
  <cp:revision>2</cp:revision>
  <dcterms:created xsi:type="dcterms:W3CDTF">2024-03-06T04:17:00Z</dcterms:created>
  <dcterms:modified xsi:type="dcterms:W3CDTF">2024-03-06T04:17:00Z</dcterms:modified>
</cp:coreProperties>
</file>